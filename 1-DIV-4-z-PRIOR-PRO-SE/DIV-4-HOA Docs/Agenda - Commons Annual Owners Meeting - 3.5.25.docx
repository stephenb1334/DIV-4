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AAD51" w14:textId="77777777" w:rsidR="00A876CE" w:rsidRDefault="002F54E5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Commons Annual Owners Meeting</w:t>
      </w:r>
    </w:p>
    <w:p w14:paraId="3ADAAD52" w14:textId="77777777" w:rsidR="00A876CE" w:rsidRDefault="002F54E5">
      <w:pPr>
        <w:pStyle w:val="Standard"/>
        <w:jc w:val="center"/>
      </w:pPr>
      <w:r>
        <w:t>Zoom Meeting</w:t>
      </w:r>
    </w:p>
    <w:p w14:paraId="3ADAAD53" w14:textId="77777777" w:rsidR="00A876CE" w:rsidRDefault="002F54E5">
      <w:pPr>
        <w:pStyle w:val="Standard"/>
        <w:jc w:val="center"/>
      </w:pPr>
      <w:r>
        <w:t>March 5, 2025</w:t>
      </w:r>
    </w:p>
    <w:p w14:paraId="3ADAAD54" w14:textId="77777777" w:rsidR="00A876CE" w:rsidRDefault="002F54E5">
      <w:pPr>
        <w:pStyle w:val="Standard"/>
        <w:jc w:val="center"/>
      </w:pPr>
      <w:r>
        <w:t>6:30 PM</w:t>
      </w:r>
    </w:p>
    <w:p w14:paraId="3ADAAD55" w14:textId="77777777" w:rsidR="00A876CE" w:rsidRDefault="00A876CE">
      <w:pPr>
        <w:pStyle w:val="Standard"/>
        <w:jc w:val="center"/>
      </w:pPr>
    </w:p>
    <w:p w14:paraId="3ADAAD56" w14:textId="77777777" w:rsidR="00A876CE" w:rsidRDefault="002F54E5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Agenda</w:t>
      </w:r>
    </w:p>
    <w:p w14:paraId="3ADAAD57" w14:textId="77777777" w:rsidR="00A876CE" w:rsidRDefault="00A876CE">
      <w:pPr>
        <w:pStyle w:val="Standard"/>
        <w:jc w:val="center"/>
      </w:pPr>
    </w:p>
    <w:p w14:paraId="3ADAAD58" w14:textId="77777777" w:rsidR="00A876CE" w:rsidRDefault="00A876CE">
      <w:pPr>
        <w:pStyle w:val="Standard"/>
      </w:pPr>
    </w:p>
    <w:p w14:paraId="3ADAAD59" w14:textId="77777777" w:rsidR="00A876CE" w:rsidRDefault="00A876CE">
      <w:pPr>
        <w:pStyle w:val="Standard"/>
      </w:pPr>
    </w:p>
    <w:p w14:paraId="3ADAAD5A" w14:textId="77777777" w:rsidR="00A876CE" w:rsidRDefault="002F54E5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Welcome and Introductions</w:t>
      </w:r>
    </w:p>
    <w:p w14:paraId="3ADAAD5B" w14:textId="77777777" w:rsidR="00A876CE" w:rsidRDefault="00A876CE">
      <w:pPr>
        <w:pStyle w:val="Standard"/>
        <w:ind w:left="720"/>
        <w:rPr>
          <w:b/>
          <w:bCs/>
        </w:rPr>
      </w:pPr>
    </w:p>
    <w:p w14:paraId="3ADAAD5C" w14:textId="77777777" w:rsidR="00A876CE" w:rsidRDefault="002F54E5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Approval of 2024 Annual Meeting Minutes</w:t>
      </w:r>
    </w:p>
    <w:p w14:paraId="3ADAAD5D" w14:textId="77777777" w:rsidR="00A876CE" w:rsidRDefault="00A876CE">
      <w:pPr>
        <w:pStyle w:val="ListParagraph"/>
        <w:rPr>
          <w:b/>
          <w:bCs/>
        </w:rPr>
      </w:pPr>
    </w:p>
    <w:p w14:paraId="3ADAAD5E" w14:textId="77777777" w:rsidR="00A876CE" w:rsidRDefault="002F54E5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Finances</w:t>
      </w:r>
    </w:p>
    <w:p w14:paraId="3ADAAD5F" w14:textId="77777777" w:rsidR="00A876CE" w:rsidRDefault="00A876CE">
      <w:pPr>
        <w:pStyle w:val="Standard"/>
        <w:ind w:firstLine="709"/>
      </w:pPr>
    </w:p>
    <w:p w14:paraId="3ADAAD60" w14:textId="77777777" w:rsidR="00A876CE" w:rsidRDefault="002F54E5">
      <w:pPr>
        <w:pStyle w:val="Standard"/>
        <w:ind w:firstLine="709"/>
      </w:pPr>
      <w:r>
        <w:t>2024 Year End Report</w:t>
      </w:r>
    </w:p>
    <w:p w14:paraId="3ADAAD61" w14:textId="77777777" w:rsidR="00A876CE" w:rsidRDefault="002F54E5">
      <w:pPr>
        <w:pStyle w:val="Standard"/>
      </w:pPr>
      <w:r>
        <w:tab/>
        <w:t>Delinquency Update</w:t>
      </w:r>
    </w:p>
    <w:p w14:paraId="3ADAAD62" w14:textId="77777777" w:rsidR="00A876CE" w:rsidRDefault="002F54E5">
      <w:pPr>
        <w:pStyle w:val="Standard"/>
        <w:ind w:firstLine="709"/>
      </w:pPr>
      <w:r>
        <w:t>March 2025 Status</w:t>
      </w:r>
    </w:p>
    <w:p w14:paraId="3ADAAD63" w14:textId="77777777" w:rsidR="00A876CE" w:rsidRDefault="00A876CE">
      <w:pPr>
        <w:pStyle w:val="Standard"/>
        <w:rPr>
          <w:b/>
          <w:bCs/>
        </w:rPr>
      </w:pPr>
    </w:p>
    <w:p w14:paraId="3ADAAD64" w14:textId="77777777" w:rsidR="00A876CE" w:rsidRDefault="002F54E5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Review of Work </w:t>
      </w:r>
      <w:r>
        <w:rPr>
          <w:b/>
          <w:bCs/>
        </w:rPr>
        <w:t>Completed in the Past Year</w:t>
      </w:r>
    </w:p>
    <w:p w14:paraId="3ADAAD65" w14:textId="77777777" w:rsidR="00A876CE" w:rsidRDefault="00A876CE">
      <w:pPr>
        <w:pStyle w:val="Standard"/>
        <w:ind w:left="720"/>
        <w:rPr>
          <w:b/>
          <w:bCs/>
        </w:rPr>
      </w:pPr>
    </w:p>
    <w:p w14:paraId="3ADAAD66" w14:textId="77777777" w:rsidR="00A876CE" w:rsidRDefault="002F54E5">
      <w:pPr>
        <w:pStyle w:val="Standard"/>
        <w:ind w:left="720"/>
      </w:pPr>
      <w:r>
        <w:t>Repair of Pipe Leak under sidewalk on New Street (2025)</w:t>
      </w:r>
    </w:p>
    <w:p w14:paraId="3ADAAD67" w14:textId="77777777" w:rsidR="00A876CE" w:rsidRDefault="00A876CE">
      <w:pPr>
        <w:pStyle w:val="Standard"/>
        <w:ind w:left="709"/>
      </w:pPr>
    </w:p>
    <w:p w14:paraId="3ADAAD68" w14:textId="77777777" w:rsidR="00A876CE" w:rsidRDefault="002F54E5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Upcoming Projects</w:t>
      </w:r>
    </w:p>
    <w:p w14:paraId="3ADAAD69" w14:textId="77777777" w:rsidR="00A876CE" w:rsidRDefault="00A876CE">
      <w:pPr>
        <w:pStyle w:val="Standard"/>
      </w:pPr>
    </w:p>
    <w:p w14:paraId="3ADAAD6A" w14:textId="77777777" w:rsidR="00A876CE" w:rsidRDefault="002F54E5">
      <w:pPr>
        <w:pStyle w:val="Standard"/>
        <w:ind w:left="720"/>
      </w:pPr>
      <w:r>
        <w:t xml:space="preserve">Basement Columns </w:t>
      </w:r>
    </w:p>
    <w:p w14:paraId="3ADAAD6B" w14:textId="77777777" w:rsidR="00A876CE" w:rsidRDefault="002F54E5">
      <w:pPr>
        <w:pStyle w:val="Standard"/>
        <w:ind w:left="720"/>
      </w:pPr>
      <w:r>
        <w:t xml:space="preserve">Booster Pump </w:t>
      </w:r>
    </w:p>
    <w:p w14:paraId="3ADAAD6C" w14:textId="77777777" w:rsidR="00A876CE" w:rsidRDefault="002F54E5">
      <w:pPr>
        <w:pStyle w:val="Standard"/>
        <w:ind w:left="720"/>
      </w:pPr>
      <w:r>
        <w:t xml:space="preserve">Fire System Deficiency Repairs </w:t>
      </w:r>
    </w:p>
    <w:p w14:paraId="3ADAAD6D" w14:textId="77777777" w:rsidR="00A876CE" w:rsidRDefault="002F54E5">
      <w:pPr>
        <w:pStyle w:val="Standard"/>
        <w:ind w:left="720"/>
      </w:pPr>
      <w:r>
        <w:t xml:space="preserve">Curb Stop Replacement for Leak </w:t>
      </w:r>
    </w:p>
    <w:p w14:paraId="3ADAAD6E" w14:textId="77777777" w:rsidR="00A876CE" w:rsidRDefault="002F54E5">
      <w:pPr>
        <w:pStyle w:val="Standard"/>
        <w:ind w:left="720"/>
      </w:pPr>
      <w:r>
        <w:t xml:space="preserve">Replacement of Rusted Sewer Pipes in Basement </w:t>
      </w:r>
    </w:p>
    <w:p w14:paraId="3ADAAD6F" w14:textId="77777777" w:rsidR="00A876CE" w:rsidRDefault="002F54E5">
      <w:pPr>
        <w:pStyle w:val="Standard"/>
        <w:ind w:left="720"/>
      </w:pPr>
      <w:r>
        <w:t>Hallway Carpeting</w:t>
      </w:r>
    </w:p>
    <w:p w14:paraId="3ADAAD70" w14:textId="77777777" w:rsidR="00A876CE" w:rsidRDefault="00A876CE">
      <w:pPr>
        <w:pStyle w:val="Standard"/>
      </w:pPr>
    </w:p>
    <w:p w14:paraId="3ADAAD71" w14:textId="77777777" w:rsidR="00A876CE" w:rsidRDefault="002F54E5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Late Fee and Interest Resolution</w:t>
      </w:r>
    </w:p>
    <w:p w14:paraId="3ADAAD72" w14:textId="77777777" w:rsidR="00A876CE" w:rsidRDefault="00A876CE">
      <w:pPr>
        <w:pStyle w:val="Standard"/>
        <w:rPr>
          <w:b/>
          <w:bCs/>
        </w:rPr>
      </w:pPr>
    </w:p>
    <w:p w14:paraId="3ADAAD73" w14:textId="77777777" w:rsidR="00A876CE" w:rsidRDefault="002F54E5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 Session</w:t>
      </w:r>
    </w:p>
    <w:p w14:paraId="3ADAAD74" w14:textId="77777777" w:rsidR="00A876CE" w:rsidRDefault="00A876CE">
      <w:pPr>
        <w:pStyle w:val="Standard"/>
        <w:rPr>
          <w:b/>
          <w:bCs/>
        </w:rPr>
      </w:pPr>
    </w:p>
    <w:p w14:paraId="3ADAAD75" w14:textId="77777777" w:rsidR="00A876CE" w:rsidRDefault="002F54E5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Election</w:t>
      </w:r>
    </w:p>
    <w:p w14:paraId="3ADAAD76" w14:textId="77777777" w:rsidR="00A876CE" w:rsidRDefault="00A876CE">
      <w:pPr>
        <w:pStyle w:val="Standard"/>
        <w:ind w:left="720"/>
        <w:rPr>
          <w:b/>
          <w:bCs/>
        </w:rPr>
      </w:pPr>
    </w:p>
    <w:p w14:paraId="3ADAAD77" w14:textId="77777777" w:rsidR="00A876CE" w:rsidRDefault="002F54E5">
      <w:pPr>
        <w:pStyle w:val="Standard"/>
        <w:ind w:left="720"/>
      </w:pPr>
      <w:r>
        <w:t>2 Positions Open</w:t>
      </w:r>
    </w:p>
    <w:p w14:paraId="3ADAAD78" w14:textId="77777777" w:rsidR="00A876CE" w:rsidRDefault="002F54E5">
      <w:pPr>
        <w:pStyle w:val="Standard"/>
        <w:ind w:left="720"/>
      </w:pPr>
      <w:r>
        <w:t>Nominee:</w:t>
      </w:r>
      <w:r>
        <w:tab/>
      </w:r>
    </w:p>
    <w:p w14:paraId="3ADAAD79" w14:textId="77777777" w:rsidR="00A876CE" w:rsidRDefault="002F54E5">
      <w:pPr>
        <w:pStyle w:val="Standard"/>
        <w:ind w:left="720" w:firstLine="698"/>
      </w:pPr>
      <w:r>
        <w:t>Julianna Martell (5A)</w:t>
      </w:r>
    </w:p>
    <w:p w14:paraId="3ADAAD7A" w14:textId="77777777" w:rsidR="00A876CE" w:rsidRDefault="00A876CE">
      <w:pPr>
        <w:pStyle w:val="Standard"/>
        <w:ind w:left="720"/>
        <w:rPr>
          <w:b/>
          <w:bCs/>
        </w:rPr>
      </w:pPr>
    </w:p>
    <w:p w14:paraId="3ADAAD7B" w14:textId="77777777" w:rsidR="00A876CE" w:rsidRDefault="002F54E5">
      <w:pPr>
        <w:pStyle w:val="Standard"/>
        <w:numPr>
          <w:ilvl w:val="0"/>
          <w:numId w:val="1"/>
        </w:numPr>
      </w:pPr>
      <w:r>
        <w:rPr>
          <w:b/>
          <w:bCs/>
        </w:rPr>
        <w:t>Adjournment</w:t>
      </w:r>
    </w:p>
    <w:sectPr w:rsidR="00A876C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AAD55" w14:textId="77777777" w:rsidR="002F54E5" w:rsidRDefault="002F54E5">
      <w:r>
        <w:separator/>
      </w:r>
    </w:p>
  </w:endnote>
  <w:endnote w:type="continuationSeparator" w:id="0">
    <w:p w14:paraId="3ADAAD57" w14:textId="77777777" w:rsidR="002F54E5" w:rsidRDefault="002F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AAD51" w14:textId="77777777" w:rsidR="002F54E5" w:rsidRDefault="002F54E5">
      <w:r>
        <w:rPr>
          <w:color w:val="000000"/>
        </w:rPr>
        <w:separator/>
      </w:r>
    </w:p>
  </w:footnote>
  <w:footnote w:type="continuationSeparator" w:id="0">
    <w:p w14:paraId="3ADAAD53" w14:textId="77777777" w:rsidR="002F54E5" w:rsidRDefault="002F5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B392E"/>
    <w:multiLevelType w:val="multilevel"/>
    <w:tmpl w:val="A1E2CC1E"/>
    <w:lvl w:ilvl="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2217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876CE"/>
    <w:rsid w:val="002632C1"/>
    <w:rsid w:val="002F54E5"/>
    <w:rsid w:val="00A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AD51"/>
  <w15:docId w15:val="{31052683-ED54-49AD-9DD6-243E896F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Knell</dc:creator>
  <cp:lastModifiedBy>Karen Oglesby</cp:lastModifiedBy>
  <cp:revision>2</cp:revision>
  <cp:lastPrinted>2025-03-04T02:26:00Z</cp:lastPrinted>
  <dcterms:created xsi:type="dcterms:W3CDTF">2025-03-05T17:05:00Z</dcterms:created>
  <dcterms:modified xsi:type="dcterms:W3CDTF">2025-03-05T17:05:00Z</dcterms:modified>
</cp:coreProperties>
</file>